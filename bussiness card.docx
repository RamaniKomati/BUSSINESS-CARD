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tabs>
          <w:tab w:val="left" w:pos="90"/>
        </w:tabs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388620</wp:posOffset>
                </wp:positionV>
                <wp:extent cx="1423035" cy="34290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000"/>
                                <w:sz w:val="32"/>
                                <w:szCs w:val="32"/>
                              </w:rPr>
                              <w:t>SPORTS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lang w:val="en-IN"/>
                              </w:rPr>
                              <w:t xml:space="preserve"> CLUB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4.75pt;margin-top:30.6pt;height:27pt;width:112.05pt;z-index:251683840;v-text-anchor:middle;mso-width-relative:page;mso-height-relative:page;" filled="f" stroked="f" coordsize="21600,21600" o:gfxdata="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0EpI4NcAAAAIAQAADwAAAAAAAAAB&#10;ACAAAAAiAAAAZHJzL2Rvd25yZXYueG1sUEsBAhQAFAAAAAgAh07iQJU8i4FKAgAAmwQAAA4AAAAA&#10;AAAAAQAgAAAAJgEAAGRycy9lMm9Eb2MueG1sUEsFBgAAAAAGAAYAWQEAAOI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C000"/>
                          <w:sz w:val="32"/>
                          <w:szCs w:val="32"/>
                        </w:rPr>
                        <w:t>SPORTS</w:t>
                      </w:r>
                      <w:r>
                        <w:rPr>
                          <w:rFonts w:hint="default"/>
                          <w:b/>
                          <w:bCs/>
                          <w:color w:val="FFC000"/>
                          <w:sz w:val="32"/>
                          <w:szCs w:val="32"/>
                          <w:lang w:val="en-IN"/>
                        </w:rPr>
                        <w:t xml:space="preserve"> CLUB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275590</wp:posOffset>
            </wp:positionH>
            <wp:positionV relativeFrom="paragraph">
              <wp:posOffset>-753745</wp:posOffset>
            </wp:positionV>
            <wp:extent cx="1158240" cy="1168400"/>
            <wp:effectExtent l="0" t="0" r="3810" b="12700"/>
            <wp:wrapNone/>
            <wp:docPr id="42" name="Picture 42" descr="C:\Users\user-5\Downloads\pngguru.com - 2020-02-12T160855.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:\Users\user-5\Downloads\pngguru.com - 2020-02-12T160855.62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-1055370</wp:posOffset>
            </wp:positionH>
            <wp:positionV relativeFrom="paragraph">
              <wp:posOffset>-1119505</wp:posOffset>
            </wp:positionV>
            <wp:extent cx="2390775" cy="2390775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-449580</wp:posOffset>
            </wp:positionV>
            <wp:extent cx="2390775" cy="2390775"/>
            <wp:effectExtent l="0" t="0" r="10477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126" t="-2390" r="35126" b="2390"/>
                    <a:stretch>
                      <a:fillRect/>
                    </a:stretch>
                  </pic:blipFill>
                  <pic:spPr>
                    <a:xfrm rot="5915147" flipH="1"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-919480</wp:posOffset>
                </wp:positionH>
                <wp:positionV relativeFrom="paragraph">
                  <wp:posOffset>-946785</wp:posOffset>
                </wp:positionV>
                <wp:extent cx="3328670" cy="2072640"/>
                <wp:effectExtent l="0" t="0" r="5080" b="381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5" y="1905"/>
                          <a:ext cx="3328670" cy="2072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4pt;margin-top:-74.55pt;height:163.2pt;width:262.1pt;z-index:-251627520;v-text-anchor:middle;mso-width-relative:page;mso-height-relative:page;" fillcolor="#FFFFFF [3212]" filled="t" stroked="f" coordsize="21600,21600" o:gfxdata="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+79NHYAAAADQEAAA8AAAAAAAAAAQAgAAAAIgAAAGRycy9kb3ducmV2LnhtbFBLAQIUABQA&#10;AAAIAIdO4kCECnT/YgIAAMoEAAAOAAAAAAAAAAEAIAAAACcBAABkcnMvZTJvRG9jLnhtbFBLBQYA&#10;AAAABgAGAFkBAAD7BQ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1859915</wp:posOffset>
                </wp:positionH>
                <wp:positionV relativeFrom="paragraph">
                  <wp:posOffset>-1304290</wp:posOffset>
                </wp:positionV>
                <wp:extent cx="45720" cy="962025"/>
                <wp:effectExtent l="0" t="324803" r="0" b="315277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85480">
                          <a:off x="0" y="0"/>
                          <a:ext cx="45957" cy="962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o:spt="1" style="position:absolute;left:0pt;margin-left:146.45pt;margin-top:-102.7pt;height:75.75pt;width:3.6pt;rotation:-3183433f;z-index:251682816;v-text-anchor:middle;mso-width-relative:page;mso-height-relative:page;" fillcolor="#558ED5 [1951]" filled="t" stroked="f" coordsize="21600,21600" o:gfxdata="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B/TG/toAAAAMAQAADwAAAAAAAAABACAAAAAiAAAA&#10;ZHJzL2Rvd25yZXYueG1sUEsBAhQAFAAAAAgAh07iQDipfch3AgAA/wQAAA4AAAAAAAAAAQAgAAAA&#10;KQEAAGRycy9lMm9Eb2MueG1sUEsFBgAAAAAGAAYAWQEAABI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-1430020</wp:posOffset>
                </wp:positionV>
                <wp:extent cx="1028700" cy="929005"/>
                <wp:effectExtent l="0" t="0" r="0" b="508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28688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2.85pt;margin-top:-112.6pt;height:73.15pt;width:81pt;z-index:251681792;v-text-anchor:middle;mso-width-relative:page;mso-height-relative:page;" fillcolor="#C3D69B [1942]" filled="t" stroked="f" coordsize="21600,21600" o:gfxdata="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WDV9/bAAAADAEAAA8AAAAAAAAAAQAgAAAAIgAAAGRycy9kb3du&#10;cmV2LnhtbFBLAQIUABQAAAAIAIdO4kC1WkXTbgIAAPMEAAAOAAAAAAAAAAEAIAAAACoBAABkcnMv&#10;ZTJvRG9jLnhtbFBLBQYAAAAABgAGAFkBAAAK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1163320</wp:posOffset>
                </wp:positionH>
                <wp:positionV relativeFrom="paragraph">
                  <wp:posOffset>1307465</wp:posOffset>
                </wp:positionV>
                <wp:extent cx="749935" cy="662940"/>
                <wp:effectExtent l="0" t="0" r="31115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935" cy="6629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6pt;margin-top:102.95pt;height:52.2pt;width:59.05pt;z-index:251671552;mso-width-relative:page;mso-height-relative:page;" filled="f" stroked="t" coordsize="21600,21600" o:gfxdata="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xQjPM1wAAAAsBAAAPAAAAAAAAAAEAIAAAACIA&#10;AABkcnMvZG93bnJldi54bWxQSwECFAAUAAAACACHTuJApXGCNdEBAACjAwAADgAAAAAAAAABACAA&#10;AAAmAQAAZHJzL2Uyb0RvYy54bWxQSwUGAAAAAAYABgBZAQAAaQUAAAAA&#10;">
                <v:fill on="f" focussize="0,0"/>
                <v:stroke color="#FFC000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1609725</wp:posOffset>
                </wp:positionV>
                <wp:extent cx="391795" cy="348615"/>
                <wp:effectExtent l="0" t="0" r="27305" b="3238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795" cy="3486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8.8pt;margin-top:126.75pt;height:27.45pt;width:30.85pt;z-index:251672576;mso-width-relative:page;mso-height-relative:page;" filled="f" stroked="t" coordsize="21600,21600" o:gfxdata="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G8+hPbAAAACwEAAA8AAAAA&#10;AAAAAQAgAAAAIgAAAGRycy9kb3ducmV2LnhtbFBLAQIUABQAAAAIAIdO4kBEO9du2AEAAK0DAAAO&#10;AAAAAAAAAAEAIAAAACoBAABkcnMvZTJvRG9jLnhtbFBLBQYAAAAABgAGAFkBAAB0BQAAAAA=&#10;">
                <v:fill on="f" focussize="0,0"/>
                <v:stroke color="#FFC000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-1414145</wp:posOffset>
                </wp:positionH>
                <wp:positionV relativeFrom="paragraph">
                  <wp:posOffset>-1319530</wp:posOffset>
                </wp:positionV>
                <wp:extent cx="414020" cy="371475"/>
                <wp:effectExtent l="0" t="0" r="2413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20" cy="371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11.35pt;margin-top:-103.9pt;height:29.25pt;width:32.6pt;z-index:251670528;mso-width-relative:page;mso-height-relative:page;" filled="f" stroked="t" coordsize="21600,21600" o:gfxdata="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r9gBd0AAAAPAQAADwAA&#10;AAAAAAABACAAAAAiAAAAZHJzL2Rvd25yZXYueG1sUEsBAhQAFAAAAAgAh07iQHlcU93YAQAArQMA&#10;AA4AAAAAAAAAAQAgAAAALAEAAGRycy9lMm9Eb2MueG1sUEsFBgAAAAAGAAYAWQEAAHYFAAAAAA==&#10;">
                <v:fill on="f" focussize="0,0"/>
                <v:stroke color="#FFC000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-1826260</wp:posOffset>
                </wp:positionH>
                <wp:positionV relativeFrom="paragraph">
                  <wp:posOffset>677545</wp:posOffset>
                </wp:positionV>
                <wp:extent cx="414020" cy="371475"/>
                <wp:effectExtent l="0" t="0" r="2413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20" cy="371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43.8pt;margin-top:53.35pt;height:29.25pt;width:32.6pt;z-index:251667456;mso-width-relative:page;mso-height-relative:page;" filled="f" stroked="t" coordsize="21600,21600" o:gfxdata="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/pLm2wAAAA0BAAAPAAAA&#10;AAAAAAEAIAAAACIAAABkcnMvZG93bnJldi54bWxQSwECFAAUAAAACACHTuJAv8fIDtkBAACtAwAA&#10;DgAAAAAAAAABACAAAAAqAQAAZHJzL2Uyb0RvYy54bWxQSwUGAAAAAAYABgBZAQAAdQUAAAAA&#10;">
                <v:fill on="f" focussize="0,0"/>
                <v:stroke color="#FFC000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-1826260</wp:posOffset>
                </wp:positionH>
                <wp:positionV relativeFrom="paragraph">
                  <wp:posOffset>1043305</wp:posOffset>
                </wp:positionV>
                <wp:extent cx="749935" cy="662940"/>
                <wp:effectExtent l="0" t="0" r="31115" b="2286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935" cy="6629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43.8pt;margin-top:82.15pt;height:52.2pt;width:59.05pt;z-index:251668480;mso-width-relative:page;mso-height-relative:page;" filled="f" stroked="t" coordsize="21600,21600" o:gfxdata="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atzr/aAAAADQEAAA8AAAAAAAAAAQAgAAAA&#10;IgAAAGRycy9kb3ducmV2LnhtbFBLAQIUABQAAAAIAIdO4kDVPtBu0AEAAKMDAAAOAAAAAAAAAAEA&#10;IAAAACkBAABkcnMvZTJvRG9jLnhtbFBLBQYAAAAABgAGAFkBAABrBQAAAAA=&#10;">
                <v:fill on="f" focussize="0,0"/>
                <v:stroke color="#FFC000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-1079500</wp:posOffset>
                </wp:positionH>
                <wp:positionV relativeFrom="paragraph">
                  <wp:posOffset>1360170</wp:posOffset>
                </wp:positionV>
                <wp:extent cx="391795" cy="348615"/>
                <wp:effectExtent l="0" t="0" r="27305" b="3238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795" cy="3486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85pt;margin-top:107.1pt;height:27.45pt;width:30.85pt;z-index:251669504;mso-width-relative:page;mso-height-relative:page;" filled="f" stroked="t" coordsize="21600,21600" o:gfxdata="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omkNf3AAAAA0BAAAPAAAA&#10;AAAAAAEAIAAAACIAAABkcnMvZG93bnJldi54bWxQSwECFAAUAAAACACHTuJAOpwYWdgBAACtAwAA&#10;DgAAAAAAAAABACAAAAArAQAAZHJzL2Uyb0RvYy54bWxQSwUGAAAAAAYABgBZAQAAdQUAAAAA&#10;">
                <v:fill on="f" focussize="0,0"/>
                <v:stroke color="#FFC000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-729615</wp:posOffset>
                </wp:positionV>
                <wp:extent cx="630555" cy="548640"/>
                <wp:effectExtent l="6350" t="12065" r="10795" b="10795"/>
                <wp:wrapNone/>
                <wp:docPr id="6" name="AutoShap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0555" cy="548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5" o:spid="_x0000_s1026" o:spt="32" type="#_x0000_t32" style="position:absolute;left:0pt;flip:x y;margin-left:185.45pt;margin-top:-57.45pt;height:43.2pt;width:49.65pt;z-index:251665408;mso-width-relative:page;mso-height-relative:page;" filled="f" stroked="t" coordsize="21600,21600" o:gfxdata="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CNcHZ&#10;2QAAAAwBAAAPAAAAAAAAAAEAIAAAACIAAABkcnMvZG93bnJldi54bWxQSwECFAAUAAAACACHTuJA&#10;sSzDm+cBAADLAwAADgAAAAAAAAABACAAAAAoAQAAZHJzL2Uyb0RvYy54bWxQSwUGAAAAAAYABgBZ&#10;AQAAgQUAAAAA&#10;">
                <v:fill on="f" focussize="0,0"/>
                <v:stroke color="#FFC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2452370</wp:posOffset>
                </wp:positionH>
                <wp:positionV relativeFrom="paragraph">
                  <wp:posOffset>-1195705</wp:posOffset>
                </wp:positionV>
                <wp:extent cx="1030605" cy="898525"/>
                <wp:effectExtent l="0" t="0" r="0" b="0"/>
                <wp:wrapNone/>
                <wp:docPr id="7" name="AutoShap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0605" cy="898525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7" o:spid="_x0000_s1026" o:spt="4" type="#_x0000_t4" style="position:absolute;left:0pt;margin-left:193.1pt;margin-top:-94.15pt;height:70.75pt;width:81.15pt;z-index:251666432;mso-width-relative:page;mso-height-relative:page;" fillcolor="#FFC000" filled="t" stroked="f" coordsize="21600,21600" o:gfxdata="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by15vZAAAADAEAAA8A&#10;AAAAAAAAAQAgAAAAIgAAAGRycy9kb3ducmV2LnhtbFBLAQIUABQAAAAIAIdO4kCB84VDFgIAAC4E&#10;AAAOAAAAAAAAAAEAIAAAACgBAABkcnMvZTJvRG9jLnhtbFBLBQYAAAAABgAGAFkBAACw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4"/>
          <w:szCs w:val="32"/>
        </w:rPr>
      </w:pPr>
      <w:r>
        <w:rPr>
          <w:rFonts w:hint="eastAsia" w:eastAsia="PMingLiU"/>
          <w:b/>
          <w:bCs/>
          <w:color w:val="000000" w:themeColor="text1"/>
          <w:sz w:val="12"/>
          <w:szCs w:val="12"/>
          <w:lang w:eastAsia="zh-HK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-815340</wp:posOffset>
            </wp:positionH>
            <wp:positionV relativeFrom="paragraph">
              <wp:posOffset>623570</wp:posOffset>
            </wp:positionV>
            <wp:extent cx="90170" cy="118110"/>
            <wp:effectExtent l="0" t="0" r="5080" b="15240"/>
            <wp:wrapNone/>
            <wp:docPr id="14" name="Picture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-859790</wp:posOffset>
                </wp:positionH>
                <wp:positionV relativeFrom="paragraph">
                  <wp:posOffset>597535</wp:posOffset>
                </wp:positionV>
                <wp:extent cx="1180465" cy="184150"/>
                <wp:effectExtent l="0" t="0" r="0" b="6350"/>
                <wp:wrapNone/>
                <wp:docPr id="1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50"/>
                              <w:rPr>
                                <w:rFonts w:hint="eastAsia" w:eastAsia="PMingLiU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eastAsia="zh-HK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PMingLiU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eastAsia="zh-HK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8902257848 / 7980471897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o:spt="1" style="position:absolute;left:0pt;margin-left:-67.7pt;margin-top:47.05pt;height:14.5pt;width:92.95pt;z-index:251674624;mso-width-relative:page;mso-height-relative:page;" filled="f" stroked="f" coordsize="21600,21600" o:gfxdata="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HLrbTNsAAAAKAQAADwAAAAAAAAABACAAAAAiAAAA&#10;ZHJzL2Rvd25yZXYueG1sUEsBAhQAFAAAAAgAh07iQLzUytQEAgAADQQAAA4AAAAAAAAAAQAgAAAA&#10;K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150"/>
                        <w:rPr>
                          <w:rFonts w:hint="eastAsia" w:eastAsia="PMingLiU"/>
                          <w:b/>
                          <w:bCs/>
                          <w:color w:val="000000" w:themeColor="text1"/>
                          <w:sz w:val="12"/>
                          <w:szCs w:val="12"/>
                          <w:lang w:eastAsia="zh-HK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PMingLiU"/>
                          <w:b/>
                          <w:bCs/>
                          <w:color w:val="000000" w:themeColor="text1"/>
                          <w:sz w:val="12"/>
                          <w:szCs w:val="12"/>
                          <w:lang w:eastAsia="zh-HK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8902257848 / 7980471897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3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-832485</wp:posOffset>
            </wp:positionH>
            <wp:positionV relativeFrom="paragraph">
              <wp:posOffset>488950</wp:posOffset>
            </wp:positionV>
            <wp:extent cx="120650" cy="91440"/>
            <wp:effectExtent l="0" t="0" r="12700" b="22860"/>
            <wp:wrapTight wrapText="bothSides">
              <wp:wrapPolygon>
                <wp:start x="0" y="0"/>
                <wp:lineTo x="0" y="17400"/>
                <wp:lineTo x="18189" y="17400"/>
                <wp:lineTo x="18189" y="0"/>
                <wp:lineTo x="0" y="0"/>
              </wp:wrapPolygon>
            </wp:wrapTight>
            <wp:docPr id="28" name="Picture 28" descr="C:\Users\user-5\Desktop\icon\126466-multimedia-col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:\Users\user-5\Desktop\icon\126466-multimedia-collec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9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-781685</wp:posOffset>
                </wp:positionH>
                <wp:positionV relativeFrom="paragraph">
                  <wp:posOffset>429895</wp:posOffset>
                </wp:positionV>
                <wp:extent cx="1765300" cy="250825"/>
                <wp:effectExtent l="0" t="0" r="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eastAsia="PMingLiU"/>
                                <w:b/>
                                <w:bCs/>
                                <w:sz w:val="16"/>
                                <w:szCs w:val="16"/>
                                <w:lang w:eastAsia="zh-HK"/>
                              </w:rPr>
                            </w:pPr>
                            <w:r>
                              <w:rPr>
                                <w:rFonts w:hint="default" w:eastAsia="PMingLiU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IN" w:eastAsia="zh-HK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sports</w:t>
                            </w:r>
                            <w:r>
                              <w:rPr>
                                <w:rFonts w:hint="eastAsia" w:eastAsia="PMingLiU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eastAsia="zh-HK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23@gmail.com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26" o:spt="1" style="position:absolute;left:0pt;margin-left:-61.55pt;margin-top:33.85pt;height:19.75pt;width:139pt;z-index:251675648;v-text-anchor:middle;mso-width-relative:page;mso-height-relative:page;" filled="f" stroked="f" coordsize="21600,21600" o:gfxdata="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kuWC9oAAAALAQAADwAAAAAAAAAB&#10;ACAAAAAiAAAAZHJzL2Rvd25yZXYueG1sUEsBAhQAFAAAAAgAh07iQBCeHm9HAgAAnQQAAA4AAAAA&#10;AAAAAQAgAAAAKQEAAGRycy9lMm9Eb2MueG1sUEsFBgAAAAAGAAYAWQEAAOI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eastAsia="PMingLiU"/>
                          <w:b/>
                          <w:bCs/>
                          <w:sz w:val="16"/>
                          <w:szCs w:val="16"/>
                          <w:lang w:eastAsia="zh-HK"/>
                        </w:rPr>
                      </w:pPr>
                      <w:r>
                        <w:rPr>
                          <w:rFonts w:hint="default" w:eastAsia="PMingLiU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IN" w:eastAsia="zh-HK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sports</w:t>
                      </w:r>
                      <w:r>
                        <w:rPr>
                          <w:rFonts w:hint="eastAsia" w:eastAsia="PMingLiU"/>
                          <w:b/>
                          <w:bCs/>
                          <w:color w:val="000000" w:themeColor="text1"/>
                          <w:sz w:val="12"/>
                          <w:szCs w:val="12"/>
                          <w:lang w:eastAsia="zh-HK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23@gmail.com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-863600</wp:posOffset>
                </wp:positionH>
                <wp:positionV relativeFrom="paragraph">
                  <wp:posOffset>304800</wp:posOffset>
                </wp:positionV>
                <wp:extent cx="1748790" cy="187960"/>
                <wp:effectExtent l="0" t="0" r="0" b="0"/>
                <wp:wrapNone/>
                <wp:docPr id="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8790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150"/>
                              <w:rPr>
                                <w:rFonts w:eastAsia="PMingLiU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eastAsia="zh-HK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PMingLiU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eastAsia="zh-HK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www.</w:t>
                            </w:r>
                            <w:r>
                              <w:rPr>
                                <w:rFonts w:hint="default" w:eastAsia="PMingLiU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IN" w:eastAsia="zh-HK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sportsclub</w:t>
                            </w:r>
                            <w:r>
                              <w:rPr>
                                <w:rFonts w:hint="eastAsia" w:eastAsia="PMingLiU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eastAsia="zh-HK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>
                            <w:pPr>
                              <w:ind w:left="15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rFonts w:eastAsia="PMingLiU"/>
                                <w:b/>
                                <w:bCs/>
                                <w:sz w:val="18"/>
                                <w:szCs w:val="18"/>
                                <w:lang w:eastAsia="zh-H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o:spt="1" style="position:absolute;left:0pt;margin-left:-68pt;margin-top:24pt;height:14.8pt;width:137.7pt;z-index:251694080;mso-width-relative:page;mso-height-relative:page;" filled="f" stroked="f" coordsize="21600,21600" o:gfxdata="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Q2BzK3AAAAAoBAAAPAAAAAAAAAAEAIAAAACIAAABk&#10;cnMvZG93bnJldi54bWxQSwECFAAUAAAACACHTuJAIvoNNgICAAAMBAAADgAAAAAAAAABACAAAAAr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150"/>
                        <w:rPr>
                          <w:rFonts w:eastAsia="PMingLiU"/>
                          <w:b/>
                          <w:bCs/>
                          <w:color w:val="000000" w:themeColor="text1"/>
                          <w:sz w:val="14"/>
                          <w:szCs w:val="14"/>
                          <w:lang w:eastAsia="zh-HK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PMingLiU"/>
                          <w:b/>
                          <w:bCs/>
                          <w:color w:val="000000" w:themeColor="text1"/>
                          <w:sz w:val="12"/>
                          <w:szCs w:val="12"/>
                          <w:lang w:eastAsia="zh-HK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www.</w:t>
                      </w:r>
                      <w:r>
                        <w:rPr>
                          <w:rFonts w:hint="default" w:eastAsia="PMingLiU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IN" w:eastAsia="zh-HK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sportsclub</w:t>
                      </w:r>
                      <w:r>
                        <w:rPr>
                          <w:rFonts w:hint="eastAsia" w:eastAsia="PMingLiU"/>
                          <w:b/>
                          <w:bCs/>
                          <w:color w:val="000000" w:themeColor="text1"/>
                          <w:sz w:val="12"/>
                          <w:szCs w:val="12"/>
                          <w:lang w:eastAsia="zh-HK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.com</w:t>
                      </w:r>
                    </w:p>
                    <w:p>
                      <w:pPr>
                        <w:ind w:left="15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rFonts w:eastAsia="PMingLiU"/>
                          <w:b/>
                          <w:bCs/>
                          <w:sz w:val="18"/>
                          <w:szCs w:val="18"/>
                          <w:lang w:eastAsia="zh-HK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32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-824230</wp:posOffset>
            </wp:positionH>
            <wp:positionV relativeFrom="paragraph">
              <wp:posOffset>345440</wp:posOffset>
            </wp:positionV>
            <wp:extent cx="90170" cy="118110"/>
            <wp:effectExtent l="0" t="0" r="5080" b="15240"/>
            <wp:wrapNone/>
            <wp:docPr id="12" name="Picture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-857885</wp:posOffset>
                </wp:positionH>
                <wp:positionV relativeFrom="paragraph">
                  <wp:posOffset>-76200</wp:posOffset>
                </wp:positionV>
                <wp:extent cx="559435" cy="225425"/>
                <wp:effectExtent l="0" t="0" r="0" b="0"/>
                <wp:wrapNone/>
                <wp:docPr id="1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43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50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eastAsia="PMingLiU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eastAsia="zh-HK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Address: </w:t>
                            </w:r>
                          </w:p>
                          <w:p>
                            <w:pPr>
                              <w:jc w:val="both"/>
                              <w:rPr>
                                <w:rFonts w:eastAsia="PMingLiU"/>
                                <w:b/>
                                <w:bCs/>
                                <w:sz w:val="18"/>
                                <w:szCs w:val="18"/>
                                <w:lang w:eastAsia="zh-H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o:spt="1" style="position:absolute;left:0pt;margin-left:-67.55pt;margin-top:-6pt;height:17.75pt;width:44.05pt;z-index:251663360;mso-width-relative:page;mso-height-relative:page;" filled="f" stroked="f" coordsize="21600,21600" o:gfxdata="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XnXOv2wAAAAsBAAAPAAAAAAAAAAEAIAAAACIAAABk&#10;cnMvZG93bnJldi54bWxQSwECFAAUAAAACACHTuJAakLqrAMCAAAMBAAADgAAAAAAAAABACAAAAAq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150"/>
                        <w:jc w:val="both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 w:eastAsia="PMingLiU"/>
                          <w:b/>
                          <w:bCs/>
                          <w:color w:val="000000" w:themeColor="text1"/>
                          <w:sz w:val="12"/>
                          <w:szCs w:val="12"/>
                          <w:lang w:eastAsia="zh-HK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Address: </w:t>
                      </w:r>
                    </w:p>
                    <w:p>
                      <w:pPr>
                        <w:jc w:val="both"/>
                        <w:rPr>
                          <w:rFonts w:eastAsia="PMingLiU"/>
                          <w:b/>
                          <w:bCs/>
                          <w:sz w:val="18"/>
                          <w:szCs w:val="18"/>
                          <w:lang w:eastAsia="zh-HK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32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-832485</wp:posOffset>
            </wp:positionH>
            <wp:positionV relativeFrom="paragraph">
              <wp:posOffset>-29845</wp:posOffset>
            </wp:positionV>
            <wp:extent cx="92075" cy="121285"/>
            <wp:effectExtent l="0" t="0" r="3175" b="12065"/>
            <wp:wrapNone/>
            <wp:docPr id="10" name="Picture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-876935</wp:posOffset>
                </wp:positionH>
                <wp:positionV relativeFrom="paragraph">
                  <wp:posOffset>94615</wp:posOffset>
                </wp:positionV>
                <wp:extent cx="1842770" cy="180975"/>
                <wp:effectExtent l="0" t="0" r="0" b="0"/>
                <wp:wrapNone/>
                <wp:docPr id="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277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50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eastAsia="PMingLiU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eastAsia="zh-HK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Salt Lake, Sector</w:t>
                            </w:r>
                          </w:p>
                          <w:p>
                            <w:pPr>
                              <w:jc w:val="both"/>
                              <w:rPr>
                                <w:rFonts w:eastAsia="PMingLiU"/>
                                <w:b/>
                                <w:bCs/>
                                <w:sz w:val="18"/>
                                <w:szCs w:val="18"/>
                                <w:lang w:eastAsia="zh-H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o:spt="1" style="position:absolute;left:0pt;margin-left:-69.05pt;margin-top:7.45pt;height:14.25pt;width:145.1pt;z-index:251696128;mso-width-relative:page;mso-height-relative:page;" filled="f" stroked="f" coordsize="21600,21600" o:gfxdata="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18sPS2gAAAAoBAAAPAAAAAAAAAAEAIAAAACIAAABk&#10;cnMvZG93bnJldi54bWxQSwECFAAUAAAACACHTuJAfTJNIgQCAAAMBAAADgAAAAAAAAABACAAAAAp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150"/>
                        <w:jc w:val="both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 w:eastAsia="PMingLiU"/>
                          <w:b/>
                          <w:bCs/>
                          <w:color w:val="000000" w:themeColor="text1"/>
                          <w:sz w:val="12"/>
                          <w:szCs w:val="12"/>
                          <w:lang w:eastAsia="zh-HK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Salt Lake, Sector</w:t>
                      </w:r>
                    </w:p>
                    <w:p>
                      <w:pPr>
                        <w:jc w:val="both"/>
                        <w:rPr>
                          <w:rFonts w:eastAsia="PMingLiU"/>
                          <w:b/>
                          <w:bCs/>
                          <w:sz w:val="18"/>
                          <w:szCs w:val="18"/>
                          <w:lang w:eastAsia="zh-HK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-862330</wp:posOffset>
                </wp:positionH>
                <wp:positionV relativeFrom="paragraph">
                  <wp:posOffset>170180</wp:posOffset>
                </wp:positionV>
                <wp:extent cx="1842770" cy="180975"/>
                <wp:effectExtent l="0" t="0" r="0" b="0"/>
                <wp:wrapNone/>
                <wp:docPr id="1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277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50"/>
                              <w:jc w:val="both"/>
                              <w:rPr>
                                <w:rFonts w:hint="default" w:eastAsia="PMingLiU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IN" w:eastAsia="zh-HK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PMingLiU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IN" w:eastAsia="zh-HK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Hanmakonda</w:t>
                            </w:r>
                            <w:r>
                              <w:rPr>
                                <w:rFonts w:hint="eastAsia" w:eastAsia="PMingLiU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eastAsia="zh-HK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– </w:t>
                            </w:r>
                            <w:r>
                              <w:rPr>
                                <w:rFonts w:hint="default" w:eastAsia="PMingLiU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IN" w:eastAsia="zh-HK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506001</w:t>
                            </w:r>
                          </w:p>
                          <w:p>
                            <w:pPr>
                              <w:ind w:left="150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eastAsia="PMingLiU"/>
                                <w:b/>
                                <w:bCs/>
                                <w:sz w:val="18"/>
                                <w:szCs w:val="18"/>
                                <w:lang w:eastAsia="zh-H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o:spt="1" style="position:absolute;left:0pt;margin-left:-67.9pt;margin-top:13.4pt;height:14.25pt;width:145.1pt;z-index:251698176;mso-width-relative:page;mso-height-relative:page;" filled="f" stroked="f" coordsize="21600,21600" o:gfxdata="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crfd9sAAAAKAQAADwAAAAAAAAABACAAAAAiAAAA&#10;ZHJzL2Rvd25yZXYueG1sUEsBAhQAFAAAAAgAh07iQPh/FD8EAgAADQQAAA4AAAAAAAAAAQAgAAAA&#10;K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150"/>
                        <w:jc w:val="both"/>
                        <w:rPr>
                          <w:rFonts w:hint="default" w:eastAsia="PMingLiU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IN" w:eastAsia="zh-HK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PMingLiU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IN" w:eastAsia="zh-HK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Hanmakonda</w:t>
                      </w:r>
                      <w:r>
                        <w:rPr>
                          <w:rFonts w:hint="eastAsia" w:eastAsia="PMingLiU"/>
                          <w:b/>
                          <w:bCs/>
                          <w:color w:val="000000" w:themeColor="text1"/>
                          <w:sz w:val="12"/>
                          <w:szCs w:val="12"/>
                          <w:lang w:eastAsia="zh-HK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– </w:t>
                      </w:r>
                      <w:r>
                        <w:rPr>
                          <w:rFonts w:hint="default" w:eastAsia="PMingLiU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IN" w:eastAsia="zh-HK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506001</w:t>
                      </w:r>
                    </w:p>
                    <w:p>
                      <w:pPr>
                        <w:ind w:left="150"/>
                        <w:jc w:val="both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>
                      <w:pPr>
                        <w:jc w:val="both"/>
                        <w:rPr>
                          <w:rFonts w:eastAsia="PMingLiU"/>
                          <w:b/>
                          <w:bCs/>
                          <w:sz w:val="18"/>
                          <w:szCs w:val="18"/>
                          <w:lang w:eastAsia="zh-HK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-861060</wp:posOffset>
                </wp:positionH>
                <wp:positionV relativeFrom="paragraph">
                  <wp:posOffset>11430</wp:posOffset>
                </wp:positionV>
                <wp:extent cx="1842770" cy="183515"/>
                <wp:effectExtent l="0" t="0" r="0" b="0"/>
                <wp:wrapNone/>
                <wp:docPr id="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2770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50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eastAsia="PMingLiU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eastAsia="zh-HK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E-82, Sukanta Nagar, </w:t>
                            </w:r>
                          </w:p>
                          <w:p>
                            <w:pPr>
                              <w:jc w:val="both"/>
                              <w:rPr>
                                <w:rFonts w:eastAsia="PMingLiU"/>
                                <w:b/>
                                <w:bCs/>
                                <w:sz w:val="18"/>
                                <w:szCs w:val="18"/>
                                <w:lang w:eastAsia="zh-H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o:spt="1" style="position:absolute;left:0pt;margin-left:-67.8pt;margin-top:0.9pt;height:14.45pt;width:145.1pt;z-index:251695104;mso-width-relative:page;mso-height-relative:page;" filled="f" stroked="f" coordsize="21600,21600" o:gfxdata="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iaPntkAAAAJAQAADwAAAAAAAAABACAAAAAiAAAAZHJz&#10;L2Rvd25yZXYueG1sUEsBAhQAFAAAAAgAh07iQGcJMe0DAgAADAQAAA4AAAAAAAAAAQAgAAAAKA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150"/>
                        <w:jc w:val="both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 w:eastAsia="PMingLiU"/>
                          <w:b/>
                          <w:bCs/>
                          <w:color w:val="000000" w:themeColor="text1"/>
                          <w:sz w:val="12"/>
                          <w:szCs w:val="12"/>
                          <w:lang w:eastAsia="zh-HK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E-82, Sukanta Nagar, </w:t>
                      </w:r>
                    </w:p>
                    <w:p>
                      <w:pPr>
                        <w:jc w:val="both"/>
                        <w:rPr>
                          <w:rFonts w:eastAsia="PMingLiU"/>
                          <w:b/>
                          <w:bCs/>
                          <w:sz w:val="18"/>
                          <w:szCs w:val="18"/>
                          <w:lang w:eastAsia="zh-HK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341630</wp:posOffset>
            </wp:positionH>
            <wp:positionV relativeFrom="paragraph">
              <wp:posOffset>-464820</wp:posOffset>
            </wp:positionV>
            <wp:extent cx="2366645" cy="2390775"/>
            <wp:effectExtent l="0" t="0" r="12890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126" t="-2390" r="35126" b="2390"/>
                    <a:stretch>
                      <a:fillRect/>
                    </a:stretch>
                  </pic:blipFill>
                  <pic:spPr>
                    <a:xfrm rot="5991382" flipH="1">
                      <a:off x="0" y="0"/>
                      <a:ext cx="236664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-919480</wp:posOffset>
                </wp:positionH>
                <wp:positionV relativeFrom="paragraph">
                  <wp:posOffset>-921385</wp:posOffset>
                </wp:positionV>
                <wp:extent cx="3242310" cy="1967865"/>
                <wp:effectExtent l="0" t="0" r="15240" b="1333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695" y="84455"/>
                          <a:ext cx="3242310" cy="1967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4pt;margin-top:-72.55pt;height:154.95pt;width:255.3pt;z-index:-251655168;v-text-anchor:middle;mso-width-relative:page;mso-height-relative:page;" fillcolor="#FFFFFF [3212]" filled="t" stroked="f" coordsize="21600,21600" o:gfxdata="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bELadYAAAANAQAADwAAAAAAAAABACAAAAAiAAAAZHJzL2Rvd25yZXYueG1sUEsBAhQA&#10;FAAAAAgAh07iQArRlmRmAgAAzQQAAA4AAAAAAAAAAQAgAAAAJQEAAGRycy9lMm9Eb2MueG1sUEsF&#10;BgAAAAAGAAYAWQEAAP0F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-786130</wp:posOffset>
                </wp:positionV>
                <wp:extent cx="227965" cy="153035"/>
                <wp:effectExtent l="0" t="953" r="318" b="317"/>
                <wp:wrapNone/>
                <wp:docPr id="51" name="Isosceles Tri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7650" cy="153352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8pt;margin-top:-61.9pt;height:12.05pt;width:17.95pt;rotation:5898240f;z-index:251691008;v-text-anchor:middle;mso-width-relative:page;mso-height-relative:page;" fillcolor="#4A452A [814]" filled="t" stroked="f" coordsize="21600,21600" o:gfxdata="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LG0KjaAAAACgEAAA8AAAAAAAAAAQAgAAAAIgAAAGRycy9k&#10;b3ducmV2LnhtbFBLAQIUABQAAAAIAIdO4kCPEXTycgIAAPUEAAAOAAAAAAAAAAEAIAAAACkBAABk&#10;cnMvZTJvRG9jLnhtbFBLBQYAAAAABgAGAFkBAAANBgAAAAA=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-683895</wp:posOffset>
                </wp:positionV>
                <wp:extent cx="227965" cy="153035"/>
                <wp:effectExtent l="0" t="953" r="318" b="317"/>
                <wp:wrapNone/>
                <wp:docPr id="50" name="Isosceles Tri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7650" cy="153352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.8pt;margin-top:-53.85pt;height:12.05pt;width:17.95pt;rotation:-5898240f;z-index:251689984;v-text-anchor:middle;mso-width-relative:page;mso-height-relative:page;" fillcolor="#1E1C11 [334]" filled="t" stroked="f" coordsize="21600,21600" o:gfxdata="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1VIo41wAAAAkBAAAPAAAAAAAAAAEAIAAAACIAAABkcnMvZG93bnJl&#10;di54bWxQSwECFAAUAAAACACHTuJAM9UXBnACAAD2BAAADgAAAAAAAAABACAAAAAmAQAAZHJzL2Uy&#10;b0RvYy54bWxQSwUGAAAAAAYABgBZAQAACAYAAAAA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-946150</wp:posOffset>
                </wp:positionV>
                <wp:extent cx="227965" cy="153035"/>
                <wp:effectExtent l="0" t="953" r="318" b="317"/>
                <wp:wrapNone/>
                <wp:docPr id="47" name="Isosceles Tri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7650" cy="153352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.7pt;margin-top:-74.5pt;height:12.05pt;width:17.95pt;rotation:-5898240f;z-index:251687936;v-text-anchor:middle;mso-width-relative:page;mso-height-relative:page;" fillcolor="#1E1C11 [334]" filled="t" stroked="f" coordsize="21600,21600" o:gfxdata="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spyUrXAAAACgEAAA8AAAAAAAAAAQAgAAAAIgAAAGRycy9kb3du&#10;cmV2LnhtbFBLAQIUABQAAAAIAIdO4kBcnl9RcgIAAPYEAAAOAAAAAAAAAAEAIAAAACYBAABkcnMv&#10;ZTJvRG9jLnhtbFBLBQYAAAAABgAGAFkBAAAKBgAAAAA=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-818515</wp:posOffset>
                </wp:positionV>
                <wp:extent cx="227965" cy="153035"/>
                <wp:effectExtent l="0" t="953" r="318" b="317"/>
                <wp:wrapNone/>
                <wp:docPr id="46" name="Isosceles Tri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7650" cy="153352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1.5pt;margin-top:-64.45pt;height:12.05pt;width:17.95pt;rotation:5898240f;z-index:251686912;v-text-anchor:middle;mso-width-relative:page;mso-height-relative:page;" fillcolor="#4A452A [814]" filled="t" stroked="f" coordsize="21600,21600" o:gfxdata="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K1c3zaAAAACwEAAA8AAAAAAAAAAQAgAAAAIgAAAGRycy9k&#10;b3ducmV2LnhtbFBLAQIUABQAAAAIAIdO4kD7W4rScgIAAPUEAAAOAAAAAAAAAAEAIAAAACkBAABk&#10;cnMvZTJvRG9jLnhtbFBLBQYAAAAABgAGAFkBAAANBgAAAAA=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-374650</wp:posOffset>
                </wp:positionH>
                <wp:positionV relativeFrom="paragraph">
                  <wp:posOffset>-753745</wp:posOffset>
                </wp:positionV>
                <wp:extent cx="389890" cy="296545"/>
                <wp:effectExtent l="0" t="0" r="317" b="318"/>
                <wp:wrapNone/>
                <wp:docPr id="45" name="Isosceles Tri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9576" cy="296229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29.5pt;margin-top:-59.35pt;height:23.35pt;width:30.7pt;rotation:-5898240f;z-index:251684864;v-text-anchor:middle;mso-width-relative:page;mso-height-relative:page;" fillcolor="#7F7F7F [1612]" filled="t" stroked="f" coordsize="21600,21600" o:gfxdata="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w2mRL2wAAAAoBAAAPAAAAAAAAAAEAIAAAACIAAABkcnMv&#10;ZG93bnJldi54bWxQSwECFAAUAAAACACHTuJAUx36wXICAAD2BAAADgAAAAAAAAABACAAAAAqAQAA&#10;ZHJzL2Uyb0RvYy54bWxQSwUGAAAAAAYABgBZAQAADgYAAAAA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-476885</wp:posOffset>
            </wp:positionV>
            <wp:extent cx="1200150" cy="1200150"/>
            <wp:effectExtent l="0" t="0" r="0" b="0"/>
            <wp:wrapNone/>
            <wp:docPr id="44" name="Picture 44" descr="C:\Users\user-5\Downloads\pngguru.com - 2020-02-12T160855.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:\Users\user-5\Downloads\pngguru.com - 2020-02-12T160855.62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40000" contrast="4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987425</wp:posOffset>
            </wp:positionH>
            <wp:positionV relativeFrom="paragraph">
              <wp:posOffset>-1096010</wp:posOffset>
            </wp:positionV>
            <wp:extent cx="2390775" cy="2390775"/>
            <wp:effectExtent l="0" t="22860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126" t="-2390" r="35126" b="2390"/>
                    <a:stretch>
                      <a:fillRect/>
                    </a:stretch>
                  </pic:blipFill>
                  <pic:spPr>
                    <a:xfrm rot="1072199" flipH="1"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-1111885</wp:posOffset>
                </wp:positionV>
                <wp:extent cx="389890" cy="296545"/>
                <wp:effectExtent l="27623" t="29527" r="317" b="318"/>
                <wp:wrapNone/>
                <wp:docPr id="39" name="Isosceles Tri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58688">
                          <a:off x="0" y="0"/>
                          <a:ext cx="389576" cy="296229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24.45pt;margin-top:-87.55pt;height:23.35pt;width:30.7pt;rotation:6180796f;z-index:251680768;v-text-anchor:middle;mso-width-relative:page;mso-height-relative:page;" fillcolor="#558ED5 [1951]" filled="t" stroked="f" coordsize="21600,21600" o:gfxdata="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R5LcTbAAAADAEAAA8AAAAAAAAA&#10;AQAgAAAAIgAAAGRycy9kb3ducmV2LnhtbFBLAQIUABQAAAAIAIdO4kCWl3ENgAIAAAwFAAAOAAAA&#10;AAAAAAEAIAAAACoBAABkcnMvZTJvRG9jLnhtbFBLBQYAAAAABgAGAFkBAAAcBgAAAAA=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-796925</wp:posOffset>
                </wp:positionH>
                <wp:positionV relativeFrom="paragraph">
                  <wp:posOffset>-1169670</wp:posOffset>
                </wp:positionV>
                <wp:extent cx="680720" cy="537845"/>
                <wp:effectExtent l="95250" t="133350" r="0" b="0"/>
                <wp:wrapNone/>
                <wp:docPr id="36" name="Isosceles Tri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31964">
                          <a:off x="0" y="0"/>
                          <a:ext cx="680720" cy="537845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62.75pt;margin-top:-92.1pt;height:42.35pt;width:53.6pt;rotation:10083767f;z-index:251677696;v-text-anchor:middle;mso-width-relative:page;mso-height-relative:page;" fillcolor="#E46C0A [2409]" filled="t" stroked="f" coordsize="21600,21600" o:gfxdata="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2XMla9kAAAANAQAADwAAAAAAAAABACAAAAAiAAAA&#10;ZHJzL2Rvd25yZXYueG1sUEsBAhQAFAAAAAgAh07iQKQq7yB4AgAA9QQAAA4AAAAAAAAAAQAgAAAA&#10;KAEAAGRycy9lMm9Eb2MueG1sUEsFBgAAAAAGAAYAWQEAABIGAAAAAA==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-516255</wp:posOffset>
                </wp:positionV>
                <wp:extent cx="389890" cy="296545"/>
                <wp:effectExtent l="8573" t="0" r="317" b="318"/>
                <wp:wrapNone/>
                <wp:docPr id="38" name="Isosceles Tri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9576" cy="296229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35.4pt;margin-top:-40.65pt;height:23.35pt;width:30.7pt;rotation:5898240f;z-index:251679744;v-text-anchor:middle;mso-width-relative:page;mso-height-relative:page;" fillcolor="#FFFF00" filled="t" stroked="f" coordsize="21600,21600" o:gfxdata="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J2hr09wAAAAKAQAADwAAAAAAAAABACAAAAAiAAAAZHJzL2Rvd25yZXYueG1sUEsBAhQA&#10;FAAAAAgAh07iQOZhlstgAgAA0wQAAA4AAAAAAAAAAQAgAAAAKwEAAGRycy9lMm9Eb2MueG1sUEsF&#10;BgAAAAAGAAYAWQEAAP0FAAAAAA==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-504190</wp:posOffset>
                </wp:positionV>
                <wp:extent cx="389890" cy="296545"/>
                <wp:effectExtent l="0" t="0" r="317" b="318"/>
                <wp:wrapNone/>
                <wp:docPr id="37" name="Isosceles Tri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9576" cy="296229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63.25pt;margin-top:-39.7pt;height:23.35pt;width:30.7pt;rotation:-5898240f;z-index:251678720;v-text-anchor:middle;mso-width-relative:page;mso-height-relative:page;" fillcolor="#E46C0A [2409]" filled="t" stroked="f" coordsize="21600,21600" o:gfxdata="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Os2dndAAAADAEAAA8AAAAAAAAAAQAgAAAAIgAA&#10;AGRycy9kb3ducmV2LnhtbFBLAQIUABQAAAAIAIdO4kDbw4VEdQIAAPYEAAAOAAAAAAAAAAEAIAAA&#10;ACwBAABkcnMvZTJvRG9jLnhtbFBLBQYAAAAABgAGAFkBAAATBgAAAAA=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-1089660</wp:posOffset>
                </wp:positionH>
                <wp:positionV relativeFrom="paragraph">
                  <wp:posOffset>-894080</wp:posOffset>
                </wp:positionV>
                <wp:extent cx="680720" cy="537845"/>
                <wp:effectExtent l="0" t="4763" r="318" b="317"/>
                <wp:wrapNone/>
                <wp:docPr id="35" name="Isosceles Tri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1037" cy="538162"/>
                        </a:xfrm>
                        <a:prstGeom prst="triangl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85.8pt;margin-top:-70.4pt;height:42.35pt;width:53.6pt;rotation:5898240f;z-index:251676672;v-text-anchor:middle;mso-width-relative:page;mso-height-relative:page;" fillcolor="#C3D69B [1942]" filled="t" stroked="f" coordsize="21600,21600" o:gfxdata="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tmPY9gAAAANAQAADwAAAAAAAAABACAAAAAi&#10;AAAAZHJzL2Rvd25yZXYueG1sUEsBAhQAFAAAAAgAh07iQPv4DRR8AgAADAUAAA4AAAAAAAAAAQAg&#10;AAAAJwEAAGRycy9lMm9Eb2MueG1sUEsFBgAAAAAGAAYAWQEAABUGAAAAAA==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254000</wp:posOffset>
                </wp:positionV>
                <wp:extent cx="0" cy="746125"/>
                <wp:effectExtent l="0" t="0" r="19050" b="158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75pt;margin-top:20pt;height:58.75pt;width:0pt;z-index:251673600;mso-width-relative:page;mso-height-relative:page;" filled="f" stroked="t" coordsize="21600,21600" o:gfxdata="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0hESH9gAAAAMAQAADwAAAAAAAAABACAAAAAiAAAAZHJzL2Rvd25y&#10;ZXYueG1sUEsBAhQAFAAAAAgAh07iQKZ+lJ7FAQAAngMAAA4AAAAAAAAAAQAgAAAAJwEAAGRycy9l&#10;Mm9Eb2MueG1sUEsFBgAAAAAGAAYAWQEAAF4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5098" w:h="3067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rinda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isplayBackgroundShape w:val="1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A389F"/>
    <w:rsid w:val="0000536A"/>
    <w:rsid w:val="0001292C"/>
    <w:rsid w:val="000877BE"/>
    <w:rsid w:val="00092425"/>
    <w:rsid w:val="000D40F6"/>
    <w:rsid w:val="001051C0"/>
    <w:rsid w:val="0013253A"/>
    <w:rsid w:val="00146349"/>
    <w:rsid w:val="00146B3A"/>
    <w:rsid w:val="001542AA"/>
    <w:rsid w:val="001A5136"/>
    <w:rsid w:val="001A60EF"/>
    <w:rsid w:val="001D765B"/>
    <w:rsid w:val="00211AB9"/>
    <w:rsid w:val="00214A92"/>
    <w:rsid w:val="00275F0D"/>
    <w:rsid w:val="002A3034"/>
    <w:rsid w:val="002A4147"/>
    <w:rsid w:val="002B6C6E"/>
    <w:rsid w:val="003125F0"/>
    <w:rsid w:val="0033391F"/>
    <w:rsid w:val="003C4DB4"/>
    <w:rsid w:val="003D0182"/>
    <w:rsid w:val="003E76B2"/>
    <w:rsid w:val="00441869"/>
    <w:rsid w:val="00474077"/>
    <w:rsid w:val="004921EF"/>
    <w:rsid w:val="004F00B2"/>
    <w:rsid w:val="00510589"/>
    <w:rsid w:val="00526E9D"/>
    <w:rsid w:val="00554CA3"/>
    <w:rsid w:val="005633BF"/>
    <w:rsid w:val="0058300A"/>
    <w:rsid w:val="00583D6B"/>
    <w:rsid w:val="005E2FCB"/>
    <w:rsid w:val="006111C5"/>
    <w:rsid w:val="00611EEA"/>
    <w:rsid w:val="00623FB3"/>
    <w:rsid w:val="00664FE7"/>
    <w:rsid w:val="006673CA"/>
    <w:rsid w:val="006D3EEE"/>
    <w:rsid w:val="007156EA"/>
    <w:rsid w:val="0072018C"/>
    <w:rsid w:val="00797800"/>
    <w:rsid w:val="007E5C33"/>
    <w:rsid w:val="008326FF"/>
    <w:rsid w:val="00866DFF"/>
    <w:rsid w:val="00871083"/>
    <w:rsid w:val="00871F7A"/>
    <w:rsid w:val="0087459E"/>
    <w:rsid w:val="00891D3F"/>
    <w:rsid w:val="008D3375"/>
    <w:rsid w:val="008E00CF"/>
    <w:rsid w:val="0091755D"/>
    <w:rsid w:val="009673A8"/>
    <w:rsid w:val="0099222C"/>
    <w:rsid w:val="009C2F3A"/>
    <w:rsid w:val="009C7AFE"/>
    <w:rsid w:val="00A00E00"/>
    <w:rsid w:val="00A24A2D"/>
    <w:rsid w:val="00A43720"/>
    <w:rsid w:val="00A57EDF"/>
    <w:rsid w:val="00A67A52"/>
    <w:rsid w:val="00A70FDC"/>
    <w:rsid w:val="00A95935"/>
    <w:rsid w:val="00A969E0"/>
    <w:rsid w:val="00AB5684"/>
    <w:rsid w:val="00AD5866"/>
    <w:rsid w:val="00B07737"/>
    <w:rsid w:val="00B75A82"/>
    <w:rsid w:val="00B9230E"/>
    <w:rsid w:val="00BA0194"/>
    <w:rsid w:val="00BE590D"/>
    <w:rsid w:val="00BF6C5A"/>
    <w:rsid w:val="00C10B28"/>
    <w:rsid w:val="00C22027"/>
    <w:rsid w:val="00C53856"/>
    <w:rsid w:val="00C601AD"/>
    <w:rsid w:val="00CA2424"/>
    <w:rsid w:val="00CC0003"/>
    <w:rsid w:val="00CC5DE0"/>
    <w:rsid w:val="00CD1594"/>
    <w:rsid w:val="00D011BA"/>
    <w:rsid w:val="00F01137"/>
    <w:rsid w:val="00F1378B"/>
    <w:rsid w:val="00F565F0"/>
    <w:rsid w:val="00F64DB3"/>
    <w:rsid w:val="00F819E1"/>
    <w:rsid w:val="00F96D22"/>
    <w:rsid w:val="0D6F77A1"/>
    <w:rsid w:val="1ECA389F"/>
    <w:rsid w:val="29AF6A40"/>
    <w:rsid w:val="3A7A14BC"/>
    <w:rsid w:val="4149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8"/>
      <w:lang w:val="en-US" w:eastAsia="zh-CN" w:bidi="bn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Header Char"/>
    <w:basedOn w:val="2"/>
    <w:link w:val="6"/>
    <w:semiHidden/>
    <w:qFormat/>
    <w:uiPriority w:val="99"/>
  </w:style>
  <w:style w:type="character" w:customStyle="1" w:styleId="10">
    <w:name w:val="Footer Char"/>
    <w:basedOn w:val="2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microsoft.com/office/2007/relationships/hdphoto" Target="media/image8.wdp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an\AppData\Roaming\kingsoft\office6\templates\download\d5c063d1\Creative%20Sports%20Business%20Card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B4F8FE-CAB4-4623-AD92-AE49AB81B7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Sports Business Card.docx</Template>
  <Pages>2</Pages>
  <Words>0</Words>
  <Characters>0</Characters>
  <Lines>1</Lines>
  <Paragraphs>1</Paragraphs>
  <TotalTime>9</TotalTime>
  <ScaleCrop>false</ScaleCrop>
  <LinksUpToDate>false</LinksUpToDate>
  <CharactersWithSpaces>0</CharactersWithSpaces>
  <Application>WPS Office_12.2.0.13181_F1E327BC-269C-435d-A152-05C5408002CA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2023-08-29T04:39:00Z</dcterms:created>
  <dc:creator>google1594276518</dc:creator>
  <cp:lastModifiedBy>google1594276518</cp:lastModifiedBy>
  <dcterms:modified xsi:type="dcterms:W3CDTF">2023-08-29T04:45:18Z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1033-12.2.0.13181</vt:lpwstr>
  </property>
  <property fmtid="{D5CDD505-2E9C-101B-9397-08002B2CF9AE}" pid="3" name="ICV">
    <vt:lpwstr>92B2E994FCA147A28FE79B49DE036F88_11</vt:lpwstr>
  </property>
</Properties>
</file>